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003"/>
        <w:tblW w:w="0" w:type="auto"/>
        <w:tblLook w:val="04A0" w:firstRow="1" w:lastRow="0" w:firstColumn="1" w:lastColumn="0" w:noHBand="0" w:noVBand="1"/>
      </w:tblPr>
      <w:tblGrid>
        <w:gridCol w:w="5238"/>
      </w:tblGrid>
      <w:tr w:rsidR="00665C8B" w:rsidTr="00665C8B">
        <w:trPr>
          <w:trHeight w:val="346"/>
        </w:trPr>
        <w:tc>
          <w:tcPr>
            <w:tcW w:w="5238" w:type="dxa"/>
          </w:tcPr>
          <w:p w:rsidR="00665C8B" w:rsidRDefault="00665C8B" w:rsidP="00665C8B">
            <w:r>
              <w:tab/>
            </w:r>
            <w:r>
              <w:tab/>
              <w:t xml:space="preserve">       Employee</w:t>
            </w:r>
          </w:p>
        </w:tc>
      </w:tr>
      <w:tr w:rsidR="00665C8B" w:rsidTr="00665C8B">
        <w:trPr>
          <w:trHeight w:val="539"/>
        </w:trPr>
        <w:tc>
          <w:tcPr>
            <w:tcW w:w="5238" w:type="dxa"/>
          </w:tcPr>
          <w:p w:rsidR="00665C8B" w:rsidRDefault="00665C8B" w:rsidP="00665C8B">
            <w:r>
              <w:t xml:space="preserve">-name:   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>-</w:t>
            </w:r>
            <w:proofErr w:type="spellStart"/>
            <w:r>
              <w:t>ssNumber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>-</w:t>
            </w:r>
            <w:proofErr w:type="spellStart"/>
            <w:r>
              <w:t>emp</w:t>
            </w:r>
            <w:r w:rsidR="00066F97">
              <w:t>loyeeNum</w:t>
            </w:r>
            <w:proofErr w:type="spellEnd"/>
            <w:r w:rsidR="00066F97">
              <w:t>:</w:t>
            </w:r>
            <w:r w:rsidR="00066F97">
              <w:tab/>
            </w:r>
            <w:r w:rsidR="00066F97">
              <w:tab/>
            </w:r>
            <w:r w:rsidR="00066F97">
              <w:tab/>
              <w:t>&lt;string&gt;</w:t>
            </w:r>
          </w:p>
          <w:p w:rsidR="00665C8B" w:rsidRDefault="00665C8B" w:rsidP="00665C8B">
            <w:r>
              <w:t>-</w:t>
            </w:r>
            <w:proofErr w:type="spellStart"/>
            <w:r>
              <w:t>hireDate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066F97" w:rsidRDefault="00066F97" w:rsidP="00665C8B">
            <w:r>
              <w:t>-</w:t>
            </w:r>
            <w:proofErr w:type="spellStart"/>
            <w:r>
              <w:t>errnum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066F97" w:rsidRDefault="00066F97" w:rsidP="00665C8B">
            <w:r>
              <w:t>-</w:t>
            </w:r>
            <w:proofErr w:type="spellStart"/>
            <w:r>
              <w:t>bgColor</w:t>
            </w:r>
            <w:proofErr w:type="spellEnd"/>
            <w:r w:rsidR="000E20C4"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0E20C4" w:rsidRDefault="000E20C4" w:rsidP="00665C8B">
            <w:r>
              <w:t>-Errors e:</w:t>
            </w:r>
          </w:p>
        </w:tc>
      </w:tr>
      <w:tr w:rsidR="00665C8B" w:rsidTr="00665C8B">
        <w:trPr>
          <w:trHeight w:val="763"/>
        </w:trPr>
        <w:tc>
          <w:tcPr>
            <w:tcW w:w="5238" w:type="dxa"/>
          </w:tcPr>
          <w:p w:rsidR="00665C8B" w:rsidRPr="00E106F0" w:rsidRDefault="00665C8B" w:rsidP="00665C8B">
            <w:r>
              <w:t>+Employee():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65C8B" w:rsidRDefault="00665C8B" w:rsidP="00665C8B">
            <w:r>
              <w:t>+Employee(</w:t>
            </w:r>
            <w:proofErr w:type="spellStart"/>
            <w:r>
              <w:t>string,string,string</w:t>
            </w:r>
            <w:proofErr w:type="spellEnd"/>
            <w:r>
              <w:t>):</w:t>
            </w:r>
            <w:r>
              <w:tab/>
            </w:r>
            <w:r>
              <w:tab/>
            </w:r>
          </w:p>
          <w:p w:rsidR="00665C8B" w:rsidRDefault="00665C8B" w:rsidP="00665C8B"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 xml:space="preserve"> (string):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65C8B" w:rsidRDefault="00665C8B" w:rsidP="00665C8B">
            <w:r>
              <w:t xml:space="preserve">+ </w:t>
            </w:r>
            <w:proofErr w:type="spellStart"/>
            <w:r>
              <w:t>SetSocial</w:t>
            </w:r>
            <w:proofErr w:type="spellEnd"/>
            <w:r>
              <w:t xml:space="preserve">():       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665C8B" w:rsidRDefault="00665C8B" w:rsidP="00665C8B">
            <w:r>
              <w:t xml:space="preserve">+ </w:t>
            </w:r>
            <w:proofErr w:type="spellStart"/>
            <w:r>
              <w:t>SetSocial</w:t>
            </w:r>
            <w:proofErr w:type="spellEnd"/>
            <w:r>
              <w:t>(string):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665C8B" w:rsidRDefault="00665C8B" w:rsidP="00665C8B">
            <w:r>
              <w:t>+</w:t>
            </w:r>
            <w:proofErr w:type="spellStart"/>
            <w:r>
              <w:t>SetEmployeeNum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665C8B" w:rsidRDefault="00665C8B" w:rsidP="00665C8B">
            <w:r>
              <w:t>+</w:t>
            </w:r>
            <w:proofErr w:type="spellStart"/>
            <w:r>
              <w:t>SetEmployeeNum</w:t>
            </w:r>
            <w:proofErr w:type="spellEnd"/>
            <w:r>
              <w:t>(string&amp;):</w:t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665C8B" w:rsidRDefault="00665C8B" w:rsidP="00665C8B">
            <w:r>
              <w:t>+</w:t>
            </w:r>
            <w:proofErr w:type="spellStart"/>
            <w:r>
              <w:t>SetDayHired</w:t>
            </w:r>
            <w:proofErr w:type="spellEnd"/>
            <w:r>
              <w:t>(string):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665C8B" w:rsidRDefault="00665C8B" w:rsidP="00665C8B">
            <w:r>
              <w:t>+</w:t>
            </w:r>
            <w:proofErr w:type="spellStart"/>
            <w:r>
              <w:t>ErrorCheck</w:t>
            </w:r>
            <w:proofErr w:type="spellEnd"/>
            <w:r>
              <w:t>(</w:t>
            </w:r>
            <w:proofErr w:type="spellStart"/>
            <w:r>
              <w:t>int,bool</w:t>
            </w:r>
            <w:proofErr w:type="spellEnd"/>
            <w:r>
              <w:t>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665C8B" w:rsidRDefault="00665C8B" w:rsidP="00665C8B"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 xml:space="preserve">+ </w:t>
            </w:r>
            <w:proofErr w:type="spellStart"/>
            <w:r>
              <w:t>GetSocial</w:t>
            </w:r>
            <w:proofErr w:type="spellEnd"/>
            <w:r>
              <w:t xml:space="preserve"> ():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>+</w:t>
            </w:r>
            <w:proofErr w:type="spellStart"/>
            <w:r w:rsidRPr="004F4D2E">
              <w:t>GetEmployeeNum</w:t>
            </w:r>
            <w:proofErr w:type="spellEnd"/>
            <w:r w:rsidRPr="004F4D2E">
              <w:t>()</w:t>
            </w:r>
            <w:r>
              <w:t>:</w:t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>+</w:t>
            </w:r>
            <w:proofErr w:type="spellStart"/>
            <w:r>
              <w:t>GetDayHired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>+</w:t>
            </w:r>
            <w:proofErr w:type="spellStart"/>
            <w:r w:rsidRPr="004F4D2E">
              <w:t>isHireDate</w:t>
            </w:r>
            <w:proofErr w:type="spellEnd"/>
            <w:r w:rsidRPr="004F4D2E">
              <w:t>(string)</w:t>
            </w:r>
            <w:r>
              <w:t>:</w:t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>+</w:t>
            </w:r>
            <w:proofErr w:type="spellStart"/>
            <w:r>
              <w:t>G</w:t>
            </w:r>
            <w:r w:rsidRPr="004F4D2E">
              <w:t>etError</w:t>
            </w:r>
            <w:proofErr w:type="spellEnd"/>
            <w:r w:rsidRPr="004F4D2E">
              <w:t>(</w:t>
            </w:r>
            <w:proofErr w:type="spellStart"/>
            <w:r w:rsidRPr="004F4D2E">
              <w:t>int</w:t>
            </w:r>
            <w:proofErr w:type="spellEnd"/>
            <w:r w:rsidRPr="004F4D2E">
              <w:t>)</w:t>
            </w:r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65C8B" w:rsidRDefault="00665C8B" w:rsidP="00665C8B">
            <w:r>
              <w:t>+</w:t>
            </w:r>
            <w:proofErr w:type="spellStart"/>
            <w:r>
              <w:t>ErrorNumber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65C8B" w:rsidRDefault="00665C8B" w:rsidP="00665C8B">
            <w:r>
              <w:t>+</w:t>
            </w:r>
            <w:proofErr w:type="spellStart"/>
            <w:r>
              <w:t>GetErrorNumber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665C8B" w:rsidRDefault="00665C8B" w:rsidP="00665C8B">
            <w:r>
              <w:t>+</w:t>
            </w:r>
            <w:proofErr w:type="spellStart"/>
            <w:r>
              <w:t>Dispay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65C8B" w:rsidRDefault="00665C8B" w:rsidP="00665C8B">
            <w:r>
              <w:t>+</w:t>
            </w:r>
            <w:proofErr w:type="spellStart"/>
            <w:r>
              <w:t>mvprin</w:t>
            </w:r>
            <w:r>
              <w:t>t</w:t>
            </w:r>
            <w:proofErr w:type="spellEnd"/>
            <w:r>
              <w:t>(</w:t>
            </w:r>
            <w:proofErr w:type="spellStart"/>
            <w:r>
              <w:t>int,int,string,string,string</w:t>
            </w:r>
            <w:proofErr w:type="spellEnd"/>
            <w:r>
              <w:t>):</w:t>
            </w:r>
            <w:r>
              <w:tab/>
              <w:t>&lt;void&gt;</w:t>
            </w:r>
          </w:p>
          <w:p w:rsidR="00665C8B" w:rsidRDefault="00665C8B" w:rsidP="00665C8B">
            <w:r>
              <w:t>+</w:t>
            </w:r>
            <w:proofErr w:type="spellStart"/>
            <w:r>
              <w:t>PrintBox</w:t>
            </w:r>
            <w:proofErr w:type="spellEnd"/>
            <w:r>
              <w:t>(</w:t>
            </w:r>
            <w:proofErr w:type="spellStart"/>
            <w:r>
              <w:t>int,int,int,int,string,string</w:t>
            </w:r>
            <w:proofErr w:type="spellEnd"/>
            <w:r>
              <w:t>):</w:t>
            </w:r>
            <w:r>
              <w:tab/>
              <w:t>&lt;void&gt;</w:t>
            </w:r>
          </w:p>
          <w:p w:rsidR="00665C8B" w:rsidRDefault="00665C8B" w:rsidP="00665C8B">
            <w:r>
              <w:t>+</w:t>
            </w:r>
            <w:proofErr w:type="spellStart"/>
            <w:r>
              <w:t>ErrorBox</w:t>
            </w:r>
            <w:proofErr w:type="spellEnd"/>
            <w:r>
              <w:t>(</w:t>
            </w:r>
            <w:proofErr w:type="spellStart"/>
            <w:r>
              <w:t>in</w:t>
            </w:r>
            <w:r>
              <w:t>t,int,string,string,string,int</w:t>
            </w:r>
            <w:proofErr w:type="spellEnd"/>
            <w:r>
              <w:t>):</w:t>
            </w:r>
            <w:r>
              <w:tab/>
              <w:t>&lt;void&gt;</w:t>
            </w:r>
          </w:p>
        </w:tc>
      </w:tr>
    </w:tbl>
    <w:p w:rsidR="001C7640" w:rsidRDefault="001C7640"/>
    <w:p w:rsidR="00F92707" w:rsidRDefault="00F92707"/>
    <w:p w:rsidR="00F92707" w:rsidRDefault="00F92707">
      <w:bookmarkStart w:id="0" w:name="_GoBack"/>
      <w:bookmarkEnd w:id="0"/>
    </w:p>
    <w:p w:rsidR="0020544A" w:rsidRDefault="0020544A"/>
    <w:p w:rsidR="0020544A" w:rsidRDefault="0020544A"/>
    <w:p w:rsidR="0020544A" w:rsidRDefault="0020544A"/>
    <w:p w:rsidR="0020544A" w:rsidRDefault="0020544A"/>
    <w:p w:rsidR="0020544A" w:rsidRDefault="0020544A"/>
    <w:p w:rsidR="0020544A" w:rsidRDefault="0020544A"/>
    <w:p w:rsidR="0020544A" w:rsidRDefault="0020544A"/>
    <w:p w:rsidR="00E106F0" w:rsidRDefault="0020544A">
      <w:r>
        <w:tab/>
      </w:r>
      <w:r>
        <w:tab/>
      </w:r>
      <w:r>
        <w:tab/>
        <w:t xml:space="preserve">      </w:t>
      </w:r>
    </w:p>
    <w:tbl>
      <w:tblPr>
        <w:tblStyle w:val="TableGrid"/>
        <w:tblpPr w:leftFromText="180" w:rightFromText="180" w:vertAnchor="text" w:horzAnchor="margin" w:tblpXSpec="center" w:tblpY="2493"/>
        <w:tblW w:w="0" w:type="auto"/>
        <w:tblLook w:val="04A0" w:firstRow="1" w:lastRow="0" w:firstColumn="1" w:lastColumn="0" w:noHBand="0" w:noVBand="1"/>
      </w:tblPr>
      <w:tblGrid>
        <w:gridCol w:w="5400"/>
      </w:tblGrid>
      <w:tr w:rsidR="00186FCA" w:rsidTr="00186FCA">
        <w:trPr>
          <w:trHeight w:val="261"/>
        </w:trPr>
        <w:tc>
          <w:tcPr>
            <w:tcW w:w="5400" w:type="dxa"/>
          </w:tcPr>
          <w:p w:rsidR="00186FCA" w:rsidRDefault="00186FCA" w:rsidP="00186FCA">
            <w:pPr>
              <w:tabs>
                <w:tab w:val="left" w:pos="1878"/>
              </w:tabs>
              <w:jc w:val="center"/>
            </w:pPr>
            <w:proofErr w:type="spellStart"/>
            <w:r>
              <w:t>EmployeePay</w:t>
            </w:r>
            <w:proofErr w:type="spellEnd"/>
          </w:p>
        </w:tc>
      </w:tr>
      <w:tr w:rsidR="00186FCA" w:rsidTr="00186FCA">
        <w:trPr>
          <w:trHeight w:val="261"/>
        </w:trPr>
        <w:tc>
          <w:tcPr>
            <w:tcW w:w="5400" w:type="dxa"/>
          </w:tcPr>
          <w:p w:rsidR="00186FCA" w:rsidRDefault="00186FCA" w:rsidP="00186FCA">
            <w:pPr>
              <w:tabs>
                <w:tab w:val="left" w:pos="1878"/>
              </w:tabs>
            </w:pPr>
            <w:r>
              <w:t>-</w:t>
            </w:r>
            <w:proofErr w:type="spellStart"/>
            <w:r>
              <w:t>annualPay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  <w:t>&lt;float&gt;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-</w:t>
            </w:r>
            <w:proofErr w:type="spellStart"/>
            <w:r>
              <w:t>weeklyPay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  <w:t>&lt;float&gt;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 xml:space="preserve">- </w:t>
            </w:r>
            <w:proofErr w:type="spellStart"/>
            <w:r>
              <w:t>isNegitve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-</w:t>
            </w:r>
            <w:proofErr w:type="spellStart"/>
            <w:r>
              <w:t>bgColor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 xml:space="preserve">-Employee </w:t>
            </w:r>
            <w:proofErr w:type="spellStart"/>
            <w:r>
              <w:t>emp</w:t>
            </w:r>
            <w:proofErr w:type="spellEnd"/>
            <w:r>
              <w:t>: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-Errors e:</w:t>
            </w:r>
          </w:p>
        </w:tc>
      </w:tr>
      <w:tr w:rsidR="00186FCA" w:rsidTr="00186FCA">
        <w:trPr>
          <w:trHeight w:val="272"/>
        </w:trPr>
        <w:tc>
          <w:tcPr>
            <w:tcW w:w="5400" w:type="dxa"/>
          </w:tcPr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EmployeePay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EmployeePay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</w:t>
            </w:r>
            <w:r>
              <w:tab/>
            </w:r>
            <w:r>
              <w:tab/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SetAnnualPay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IsSetAnnualPay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IsSetAnnualPay</w:t>
            </w:r>
            <w:proofErr w:type="spellEnd"/>
            <w:r>
              <w:t>(float):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SetAnnualPay</w:t>
            </w:r>
            <w:proofErr w:type="spellEnd"/>
            <w:r>
              <w:t>(</w:t>
            </w:r>
            <w:proofErr w:type="spellStart"/>
            <w:r>
              <w:t>float,string</w:t>
            </w:r>
            <w:proofErr w:type="spellEnd"/>
            <w:r>
              <w:t>):</w:t>
            </w:r>
            <w:r>
              <w:tab/>
            </w:r>
            <w:r>
              <w:tab/>
              <w:t>&lt;void&gt;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SetWeeklyPay</w:t>
            </w:r>
            <w:proofErr w:type="spellEnd"/>
            <w:r>
              <w:t>(float):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GetAnnualPay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&lt;float&gt;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GetWeeklyPay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&lt;float&gt;</w:t>
            </w:r>
          </w:p>
          <w:p w:rsidR="00186FCA" w:rsidRDefault="00186FCA" w:rsidP="00186FCA">
            <w:pPr>
              <w:tabs>
                <w:tab w:val="left" w:pos="1878"/>
              </w:tabs>
            </w:pPr>
            <w:r>
              <w:t>+Display():</w:t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  <w:r>
              <w:tab/>
            </w:r>
          </w:p>
        </w:tc>
      </w:tr>
    </w:tbl>
    <w:p w:rsidR="00E106F0" w:rsidRPr="00E106F0" w:rsidRDefault="00E106F0" w:rsidP="00E106F0"/>
    <w:p w:rsidR="00E106F0" w:rsidRDefault="00E106F0" w:rsidP="00E106F0"/>
    <w:p w:rsidR="00E106F0" w:rsidRPr="00E106F0" w:rsidRDefault="00E106F0" w:rsidP="00E106F0">
      <w:pPr>
        <w:tabs>
          <w:tab w:val="left" w:pos="1878"/>
        </w:tabs>
      </w:pPr>
      <w:r>
        <w:tab/>
        <w:t xml:space="preserve">   </w:t>
      </w:r>
    </w:p>
    <w:p w:rsidR="0020544A" w:rsidRDefault="00186FCA" w:rsidP="00E106F0">
      <w:pPr>
        <w:tabs>
          <w:tab w:val="left" w:pos="18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F3D05" wp14:editId="5884C773">
                <wp:simplePos x="0" y="0"/>
                <wp:positionH relativeFrom="column">
                  <wp:posOffset>2838450</wp:posOffset>
                </wp:positionH>
                <wp:positionV relativeFrom="paragraph">
                  <wp:posOffset>302260</wp:posOffset>
                </wp:positionV>
                <wp:extent cx="0" cy="302260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23.8pt" to="223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4706C" wp14:editId="6EB9E3C8">
                <wp:simplePos x="0" y="0"/>
                <wp:positionH relativeFrom="column">
                  <wp:posOffset>2782570</wp:posOffset>
                </wp:positionH>
                <wp:positionV relativeFrom="paragraph">
                  <wp:posOffset>228849</wp:posOffset>
                </wp:positionV>
                <wp:extent cx="118745" cy="71120"/>
                <wp:effectExtent l="0" t="0" r="14605" b="241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711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19.1pt;margin-top:18pt;width:9.35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AC6ED3" w:rsidRDefault="00AC6ED3" w:rsidP="00E106F0">
      <w:pPr>
        <w:tabs>
          <w:tab w:val="left" w:pos="1878"/>
        </w:tabs>
      </w:pPr>
    </w:p>
    <w:p w:rsidR="00AC6ED3" w:rsidRDefault="00AC6ED3" w:rsidP="00E106F0">
      <w:pPr>
        <w:tabs>
          <w:tab w:val="left" w:pos="1878"/>
        </w:tabs>
      </w:pPr>
    </w:p>
    <w:p w:rsidR="00AC6ED3" w:rsidRDefault="00AC6ED3" w:rsidP="00E106F0">
      <w:pPr>
        <w:tabs>
          <w:tab w:val="left" w:pos="1878"/>
        </w:tabs>
      </w:pPr>
    </w:p>
    <w:p w:rsidR="00665C8B" w:rsidRDefault="00665C8B" w:rsidP="00E106F0">
      <w:pPr>
        <w:tabs>
          <w:tab w:val="left" w:pos="1878"/>
        </w:tabs>
      </w:pPr>
    </w:p>
    <w:p w:rsidR="00665C8B" w:rsidRDefault="00665C8B" w:rsidP="00E106F0">
      <w:pPr>
        <w:tabs>
          <w:tab w:val="left" w:pos="1878"/>
        </w:tabs>
      </w:pPr>
    </w:p>
    <w:p w:rsidR="00665C8B" w:rsidRDefault="00665C8B" w:rsidP="00E106F0">
      <w:pPr>
        <w:tabs>
          <w:tab w:val="left" w:pos="1878"/>
        </w:tabs>
      </w:pPr>
    </w:p>
    <w:p w:rsidR="00665C8B" w:rsidRDefault="00665C8B" w:rsidP="00E106F0">
      <w:pPr>
        <w:tabs>
          <w:tab w:val="left" w:pos="1878"/>
        </w:tabs>
      </w:pPr>
    </w:p>
    <w:p w:rsidR="00665C8B" w:rsidRDefault="00665C8B" w:rsidP="00E106F0">
      <w:pPr>
        <w:tabs>
          <w:tab w:val="left" w:pos="1878"/>
        </w:tabs>
      </w:pPr>
    </w:p>
    <w:p w:rsidR="00665C8B" w:rsidRDefault="00665C8B" w:rsidP="00E106F0">
      <w:pPr>
        <w:tabs>
          <w:tab w:val="left" w:pos="1878"/>
        </w:tabs>
      </w:pPr>
    </w:p>
    <w:p w:rsidR="00665C8B" w:rsidRDefault="00B70B07" w:rsidP="00665C8B">
      <w:pPr>
        <w:tabs>
          <w:tab w:val="left" w:pos="18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9088E" wp14:editId="2F49E396">
                <wp:simplePos x="0" y="0"/>
                <wp:positionH relativeFrom="column">
                  <wp:posOffset>2782570</wp:posOffset>
                </wp:positionH>
                <wp:positionV relativeFrom="paragraph">
                  <wp:posOffset>394970</wp:posOffset>
                </wp:positionV>
                <wp:extent cx="0" cy="334708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1pt,31.1pt" to="219.1pt,2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E047B" wp14:editId="5A1EC417">
                <wp:simplePos x="0" y="0"/>
                <wp:positionH relativeFrom="column">
                  <wp:posOffset>2719595</wp:posOffset>
                </wp:positionH>
                <wp:positionV relativeFrom="paragraph">
                  <wp:posOffset>327025</wp:posOffset>
                </wp:positionV>
                <wp:extent cx="118745" cy="71120"/>
                <wp:effectExtent l="0" t="0" r="14605" b="2413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711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type="#_x0000_t5" style="position:absolute;margin-left:214.15pt;margin-top:25.75pt;width:9.35pt;height: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664"/>
        <w:tblW w:w="0" w:type="auto"/>
        <w:tblLook w:val="04A0" w:firstRow="1" w:lastRow="0" w:firstColumn="1" w:lastColumn="0" w:noHBand="0" w:noVBand="1"/>
      </w:tblPr>
      <w:tblGrid>
        <w:gridCol w:w="5554"/>
      </w:tblGrid>
      <w:tr w:rsidR="00B70B07" w:rsidTr="00B70B07">
        <w:trPr>
          <w:trHeight w:val="261"/>
        </w:trPr>
        <w:tc>
          <w:tcPr>
            <w:tcW w:w="5554" w:type="dxa"/>
          </w:tcPr>
          <w:p w:rsidR="00B70B07" w:rsidRDefault="00B70B07" w:rsidP="00B70B07">
            <w:pPr>
              <w:tabs>
                <w:tab w:val="left" w:pos="1878"/>
              </w:tabs>
            </w:pPr>
            <w:r>
              <w:lastRenderedPageBreak/>
              <w:tab/>
            </w:r>
            <w:proofErr w:type="spellStart"/>
            <w:r>
              <w:t>HourlyPay</w:t>
            </w:r>
            <w:proofErr w:type="spellEnd"/>
          </w:p>
        </w:tc>
      </w:tr>
      <w:tr w:rsidR="00B70B07" w:rsidTr="00B70B07">
        <w:trPr>
          <w:trHeight w:val="261"/>
        </w:trPr>
        <w:tc>
          <w:tcPr>
            <w:tcW w:w="5554" w:type="dxa"/>
          </w:tcPr>
          <w:p w:rsidR="00B70B07" w:rsidRDefault="00B70B07" w:rsidP="00B70B07">
            <w:pPr>
              <w:tabs>
                <w:tab w:val="left" w:pos="1878"/>
              </w:tabs>
            </w:pPr>
            <w:r>
              <w:t>-</w:t>
            </w:r>
            <w:proofErr w:type="spellStart"/>
            <w:r>
              <w:t>hourlyPay,overTimePay</w:t>
            </w:r>
            <w:proofErr w:type="spellEnd"/>
            <w:r>
              <w:t>:</w:t>
            </w:r>
            <w:r>
              <w:tab/>
            </w:r>
            <w:r>
              <w:tab/>
              <w:t>&lt;float&gt;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-</w:t>
            </w:r>
            <w:proofErr w:type="spellStart"/>
            <w:r>
              <w:t>totalHRWorked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 xml:space="preserve">-isOverUnder60: </w:t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-</w:t>
            </w:r>
            <w:proofErr w:type="spellStart"/>
            <w:r>
              <w:t>bgColor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-</w:t>
            </w:r>
            <w:proofErr w:type="spellStart"/>
            <w:r>
              <w:t>EmployeePay</w:t>
            </w:r>
            <w:proofErr w:type="spellEnd"/>
            <w:r>
              <w:t xml:space="preserve"> </w:t>
            </w:r>
            <w:proofErr w:type="spellStart"/>
            <w:r>
              <w:t>emp</w:t>
            </w:r>
            <w:proofErr w:type="spellEnd"/>
            <w:r>
              <w:t>:</w:t>
            </w:r>
            <w:r>
              <w:tab/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-Errors e:</w:t>
            </w:r>
          </w:p>
        </w:tc>
      </w:tr>
      <w:tr w:rsidR="00B70B07" w:rsidTr="00B70B07">
        <w:trPr>
          <w:trHeight w:val="272"/>
        </w:trPr>
        <w:tc>
          <w:tcPr>
            <w:tcW w:w="5554" w:type="dxa"/>
          </w:tcPr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HourlyPay</w:t>
            </w:r>
            <w:proofErr w:type="spellEnd"/>
            <w:r>
              <w:t>():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HourlyPay</w:t>
            </w:r>
            <w:proofErr w:type="spellEnd"/>
            <w:r>
              <w:t>(</w:t>
            </w:r>
            <w:proofErr w:type="spellStart"/>
            <w:r>
              <w:t>string,string,string,int,int</w:t>
            </w:r>
            <w:proofErr w:type="spellEnd"/>
            <w:r>
              <w:t>):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SetHourlyPay</w:t>
            </w:r>
            <w:proofErr w:type="spellEnd"/>
            <w:r>
              <w:t>(float):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SetOverTimePay</w:t>
            </w:r>
            <w:proofErr w:type="spellEnd"/>
            <w:r>
              <w:t>(float):</w:t>
            </w:r>
            <w:r>
              <w:tab/>
            </w:r>
            <w:r>
              <w:tab/>
              <w:t>&lt;void&gt;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SetHoursWorked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SetHoursWorked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bool</w:t>
            </w:r>
            <w:proofErr w:type="spellEnd"/>
            <w:r>
              <w:t>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GetHourlyPay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&lt;float&gt;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GetOverTimePay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&lt;float&gt;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GetHoursWorked</w:t>
            </w:r>
            <w:proofErr w:type="spellEnd"/>
            <w:r>
              <w:t>():</w:t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B70B07" w:rsidRDefault="00B70B07" w:rsidP="00B70B07">
            <w:pPr>
              <w:tabs>
                <w:tab w:val="left" w:pos="1878"/>
              </w:tabs>
            </w:pPr>
            <w:r>
              <w:t>+</w:t>
            </w:r>
            <w:proofErr w:type="spellStart"/>
            <w:r>
              <w:t>GetOverTimeWeeklyPay</w:t>
            </w:r>
            <w:proofErr w:type="spellEnd"/>
            <w:r>
              <w:t>():</w:t>
            </w:r>
            <w:r>
              <w:tab/>
            </w:r>
            <w:r>
              <w:tab/>
              <w:t>&lt;float&gt;</w:t>
            </w:r>
          </w:p>
          <w:p w:rsidR="00B70B07" w:rsidRPr="00043C4D" w:rsidRDefault="00B70B07" w:rsidP="00B70B07">
            <w:pPr>
              <w:tabs>
                <w:tab w:val="left" w:pos="1878"/>
              </w:tabs>
            </w:pPr>
            <w:r>
              <w:t>+Display():</w:t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</w:p>
        </w:tc>
      </w:tr>
    </w:tbl>
    <w:p w:rsidR="00B70B07" w:rsidRPr="00E106F0" w:rsidRDefault="00B70B07" w:rsidP="00B70B07">
      <w:pPr>
        <w:tabs>
          <w:tab w:val="left" w:pos="18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2798528</wp:posOffset>
                </wp:positionH>
                <wp:positionV relativeFrom="paragraph">
                  <wp:posOffset>-1064895</wp:posOffset>
                </wp:positionV>
                <wp:extent cx="0" cy="1478943"/>
                <wp:effectExtent l="0" t="0" r="1905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8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-83.85pt" to="220.3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" strokecolor="#4579b8 [3044]"/>
            </w:pict>
          </mc:Fallback>
        </mc:AlternateContent>
      </w:r>
      <w:r w:rsidR="00665C8B">
        <w:tab/>
      </w:r>
      <w:r w:rsidR="00665C8B">
        <w:tab/>
      </w:r>
    </w:p>
    <w:p w:rsidR="00B70B07" w:rsidRDefault="00B70B07" w:rsidP="00B70B07">
      <w:pPr>
        <w:tabs>
          <w:tab w:val="left" w:pos="1878"/>
        </w:tabs>
      </w:pPr>
    </w:p>
    <w:p w:rsidR="00665C8B" w:rsidRPr="00E106F0" w:rsidRDefault="00665C8B" w:rsidP="00665C8B">
      <w:pPr>
        <w:tabs>
          <w:tab w:val="left" w:pos="1878"/>
        </w:tabs>
      </w:pPr>
    </w:p>
    <w:p w:rsidR="00665C8B" w:rsidRPr="00E106F0" w:rsidRDefault="00665C8B" w:rsidP="00665C8B">
      <w:pPr>
        <w:tabs>
          <w:tab w:val="left" w:pos="1878"/>
        </w:tabs>
      </w:pPr>
    </w:p>
    <w:p w:rsidR="00665C8B" w:rsidRPr="00E106F0" w:rsidRDefault="00665C8B" w:rsidP="00E106F0">
      <w:pPr>
        <w:tabs>
          <w:tab w:val="left" w:pos="1878"/>
        </w:tabs>
      </w:pPr>
    </w:p>
    <w:sectPr w:rsidR="00665C8B" w:rsidRPr="00E10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61" w:rsidRDefault="00A85961" w:rsidP="00665C8B">
      <w:pPr>
        <w:spacing w:after="0" w:line="240" w:lineRule="auto"/>
      </w:pPr>
      <w:r>
        <w:separator/>
      </w:r>
    </w:p>
  </w:endnote>
  <w:endnote w:type="continuationSeparator" w:id="0">
    <w:p w:rsidR="00A85961" w:rsidRDefault="00A85961" w:rsidP="0066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61" w:rsidRDefault="00A85961" w:rsidP="00665C8B">
      <w:pPr>
        <w:spacing w:after="0" w:line="240" w:lineRule="auto"/>
      </w:pPr>
      <w:r>
        <w:separator/>
      </w:r>
    </w:p>
  </w:footnote>
  <w:footnote w:type="continuationSeparator" w:id="0">
    <w:p w:rsidR="00A85961" w:rsidRDefault="00A85961" w:rsidP="0066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B07" w:rsidRDefault="00BB3ECB" w:rsidP="00B70B07">
    <w:pPr>
      <w:pStyle w:val="Header"/>
      <w:ind w:hanging="1260"/>
    </w:pPr>
    <w:proofErr w:type="spellStart"/>
    <w:r>
      <w:t>Kishon</w:t>
    </w:r>
    <w:proofErr w:type="spellEnd"/>
    <w:r>
      <w:t xml:space="preserve"> Diaz</w:t>
    </w:r>
  </w:p>
  <w:p w:rsidR="00BB3ECB" w:rsidRDefault="00BB3ECB" w:rsidP="00B70B07">
    <w:pPr>
      <w:pStyle w:val="Header"/>
      <w:ind w:hanging="1260"/>
    </w:pPr>
    <w:r>
      <w:t>Date: 12/2/14</w:t>
    </w:r>
  </w:p>
  <w:p w:rsidR="00BB3ECB" w:rsidRDefault="00BB3ECB" w:rsidP="00B70B07">
    <w:pPr>
      <w:pStyle w:val="Header"/>
      <w:ind w:hanging="1260"/>
    </w:pPr>
    <w:r>
      <w:t>UML for 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4A"/>
    <w:rsid w:val="00043C4D"/>
    <w:rsid w:val="00066F97"/>
    <w:rsid w:val="00077F55"/>
    <w:rsid w:val="000E20C4"/>
    <w:rsid w:val="00186FCA"/>
    <w:rsid w:val="001C7640"/>
    <w:rsid w:val="0020544A"/>
    <w:rsid w:val="003F13AA"/>
    <w:rsid w:val="004D4A86"/>
    <w:rsid w:val="004F4D2E"/>
    <w:rsid w:val="00522D6F"/>
    <w:rsid w:val="00552C2D"/>
    <w:rsid w:val="005E5217"/>
    <w:rsid w:val="00665C8B"/>
    <w:rsid w:val="00A85961"/>
    <w:rsid w:val="00AC6ED3"/>
    <w:rsid w:val="00B70B07"/>
    <w:rsid w:val="00BB3ECB"/>
    <w:rsid w:val="00E106F0"/>
    <w:rsid w:val="00F00A8A"/>
    <w:rsid w:val="00F8526D"/>
    <w:rsid w:val="00F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8B"/>
  </w:style>
  <w:style w:type="paragraph" w:styleId="Footer">
    <w:name w:val="footer"/>
    <w:basedOn w:val="Normal"/>
    <w:link w:val="FooterChar"/>
    <w:uiPriority w:val="99"/>
    <w:unhideWhenUsed/>
    <w:rsid w:val="0066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8B"/>
  </w:style>
  <w:style w:type="paragraph" w:styleId="Footer">
    <w:name w:val="footer"/>
    <w:basedOn w:val="Normal"/>
    <w:link w:val="FooterChar"/>
    <w:uiPriority w:val="99"/>
    <w:unhideWhenUsed/>
    <w:rsid w:val="0066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shon\Documents\UM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UMLTemplate.dotx</Template>
  <TotalTime>567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11</cp:revision>
  <dcterms:created xsi:type="dcterms:W3CDTF">2014-10-27T00:25:00Z</dcterms:created>
  <dcterms:modified xsi:type="dcterms:W3CDTF">2014-12-02T07:55:00Z</dcterms:modified>
</cp:coreProperties>
</file>