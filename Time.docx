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40" w:rsidRDefault="001C7640"/>
    <w:p w:rsidR="00F92707" w:rsidRDefault="00506264">
      <w:r>
        <w:tab/>
      </w:r>
      <w:r>
        <w:tab/>
      </w:r>
      <w:r>
        <w:tab/>
        <w:t xml:space="preserve">     </w:t>
      </w:r>
    </w:p>
    <w:tbl>
      <w:tblPr>
        <w:tblStyle w:val="TableGrid"/>
        <w:tblpPr w:leftFromText="180" w:rightFromText="180" w:vertAnchor="page" w:horzAnchor="page" w:tblpX="4063" w:tblpY="2681"/>
        <w:tblW w:w="0" w:type="auto"/>
        <w:tblLook w:val="04A0" w:firstRow="1" w:lastRow="0" w:firstColumn="1" w:lastColumn="0" w:noHBand="0" w:noVBand="1"/>
      </w:tblPr>
      <w:tblGrid>
        <w:gridCol w:w="4770"/>
      </w:tblGrid>
      <w:tr w:rsidR="00506264" w:rsidTr="00506264">
        <w:trPr>
          <w:trHeight w:val="346"/>
        </w:trPr>
        <w:tc>
          <w:tcPr>
            <w:tcW w:w="4770" w:type="dxa"/>
          </w:tcPr>
          <w:p w:rsidR="00506264" w:rsidRDefault="00506264" w:rsidP="00506264">
            <w:r>
              <w:tab/>
            </w:r>
            <w:r>
              <w:tab/>
              <w:t xml:space="preserve"> </w:t>
            </w:r>
            <w:r>
              <w:t xml:space="preserve">       Time</w:t>
            </w:r>
          </w:p>
        </w:tc>
      </w:tr>
      <w:tr w:rsidR="00506264" w:rsidTr="00506264">
        <w:trPr>
          <w:trHeight w:val="730"/>
        </w:trPr>
        <w:tc>
          <w:tcPr>
            <w:tcW w:w="4770" w:type="dxa"/>
          </w:tcPr>
          <w:p w:rsidR="00506264" w:rsidRDefault="00887603" w:rsidP="00506264">
            <w:r>
              <w:t>-hour;</w:t>
            </w:r>
          </w:p>
          <w:p w:rsidR="00887603" w:rsidRDefault="00887603" w:rsidP="00506264">
            <w:r>
              <w:t>-minute;</w:t>
            </w:r>
          </w:p>
        </w:tc>
      </w:tr>
      <w:tr w:rsidR="00506264" w:rsidTr="00506264">
        <w:trPr>
          <w:trHeight w:val="763"/>
        </w:trPr>
        <w:tc>
          <w:tcPr>
            <w:tcW w:w="4770" w:type="dxa"/>
          </w:tcPr>
          <w:p w:rsidR="00506264" w:rsidRDefault="00887603" w:rsidP="00506264">
            <w:r>
              <w:t>+Time();</w:t>
            </w:r>
          </w:p>
          <w:p w:rsidR="00887603" w:rsidRDefault="00887603" w:rsidP="00506264">
            <w:r>
              <w:t>+Time(int,int);</w:t>
            </w:r>
          </w:p>
          <w:p w:rsidR="00887603" w:rsidRDefault="00887603" w:rsidP="00506264">
            <w:r>
              <w:t>+GetHour();</w:t>
            </w:r>
          </w:p>
          <w:p w:rsidR="00887603" w:rsidRDefault="00887603" w:rsidP="00506264">
            <w:r>
              <w:t>+GetMinute();</w:t>
            </w:r>
          </w:p>
          <w:p w:rsidR="00887603" w:rsidRDefault="00887603" w:rsidP="00506264">
            <w:r>
              <w:t>+SetTime(int,int);</w:t>
            </w:r>
          </w:p>
          <w:p w:rsidR="00887603" w:rsidRDefault="00887603" w:rsidP="00506264">
            <w:r>
              <w:t>+SetHour(int);</w:t>
            </w:r>
          </w:p>
          <w:p w:rsidR="00887603" w:rsidRDefault="00887603" w:rsidP="00506264">
            <w:r>
              <w:t>+SetMinute(int</w:t>
            </w:r>
            <w:bookmarkStart w:id="0" w:name="_GoBack"/>
            <w:bookmarkEnd w:id="0"/>
            <w:r>
              <w:t>);</w:t>
            </w:r>
          </w:p>
          <w:p w:rsidR="00887603" w:rsidRDefault="00887603" w:rsidP="00506264">
            <w:r>
              <w:t>+PrintTime();</w:t>
            </w:r>
          </w:p>
        </w:tc>
      </w:tr>
    </w:tbl>
    <w:p w:rsidR="00506264" w:rsidRDefault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Default="00506264" w:rsidP="00506264">
      <w:r>
        <w:tab/>
      </w:r>
      <w:r>
        <w:tab/>
      </w:r>
      <w:r>
        <w:tab/>
        <w:t xml:space="preserve">        </w:t>
      </w:r>
    </w:p>
    <w:p w:rsidR="00506264" w:rsidRDefault="00506264" w:rsidP="00506264"/>
    <w:p w:rsidR="00506264" w:rsidRDefault="00506264" w:rsidP="00506264"/>
    <w:p w:rsidR="00506264" w:rsidRDefault="00506264" w:rsidP="00506264"/>
    <w:p w:rsidR="00506264" w:rsidRDefault="00506264" w:rsidP="00506264"/>
    <w:p w:rsidR="00506264" w:rsidRDefault="00506264" w:rsidP="00506264"/>
    <w:p w:rsidR="00506264" w:rsidRDefault="00506264" w:rsidP="00506264"/>
    <w:p w:rsidR="00506264" w:rsidRDefault="00506264" w:rsidP="00506264"/>
    <w:p w:rsidR="00506264" w:rsidRPr="00506264" w:rsidRDefault="00506264" w:rsidP="00506264"/>
    <w:tbl>
      <w:tblPr>
        <w:tblStyle w:val="TableGrid"/>
        <w:tblW w:w="4883" w:type="dxa"/>
        <w:tblInd w:w="2567" w:type="dxa"/>
        <w:tblLook w:val="04A0" w:firstRow="1" w:lastRow="0" w:firstColumn="1" w:lastColumn="0" w:noHBand="0" w:noVBand="1"/>
      </w:tblPr>
      <w:tblGrid>
        <w:gridCol w:w="4883"/>
      </w:tblGrid>
      <w:tr w:rsidR="00506264" w:rsidTr="00506264">
        <w:trPr>
          <w:trHeight w:val="534"/>
        </w:trPr>
        <w:tc>
          <w:tcPr>
            <w:tcW w:w="4883" w:type="dxa"/>
          </w:tcPr>
          <w:p w:rsidR="00506264" w:rsidRDefault="00506264" w:rsidP="00506264"/>
        </w:tc>
      </w:tr>
      <w:tr w:rsidR="00506264" w:rsidTr="00506264">
        <w:trPr>
          <w:trHeight w:val="534"/>
        </w:trPr>
        <w:tc>
          <w:tcPr>
            <w:tcW w:w="4883" w:type="dxa"/>
          </w:tcPr>
          <w:p w:rsidR="00506264" w:rsidRDefault="00506264" w:rsidP="00506264"/>
        </w:tc>
      </w:tr>
      <w:tr w:rsidR="00506264" w:rsidTr="00506264">
        <w:trPr>
          <w:trHeight w:val="558"/>
        </w:trPr>
        <w:tc>
          <w:tcPr>
            <w:tcW w:w="4883" w:type="dxa"/>
          </w:tcPr>
          <w:p w:rsidR="00506264" w:rsidRDefault="00506264" w:rsidP="00506264"/>
        </w:tc>
      </w:tr>
    </w:tbl>
    <w:p w:rsidR="00F92707" w:rsidRPr="00506264" w:rsidRDefault="00F92707" w:rsidP="00506264"/>
    <w:sectPr w:rsidR="00F92707" w:rsidRPr="0050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64"/>
    <w:rsid w:val="001C7640"/>
    <w:rsid w:val="00506264"/>
    <w:rsid w:val="00887603"/>
    <w:rsid w:val="00F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shon\Documents\UM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2EB1A-DF4B-4604-B2BA-725F8E14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UMLTemplate.dotx</Template>
  <TotalTime>14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1</cp:revision>
  <dcterms:created xsi:type="dcterms:W3CDTF">2014-10-25T23:35:00Z</dcterms:created>
  <dcterms:modified xsi:type="dcterms:W3CDTF">2014-10-25T23:49:00Z</dcterms:modified>
</cp:coreProperties>
</file>