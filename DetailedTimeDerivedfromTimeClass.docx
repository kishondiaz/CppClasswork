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40" w:rsidRDefault="001C7640"/>
    <w:p w:rsidR="00F92707" w:rsidRDefault="00506264">
      <w:r>
        <w:tab/>
      </w:r>
      <w:r>
        <w:tab/>
      </w:r>
      <w:r>
        <w:tab/>
        <w:t xml:space="preserve">     </w:t>
      </w:r>
    </w:p>
    <w:tbl>
      <w:tblPr>
        <w:tblStyle w:val="TableGrid"/>
        <w:tblpPr w:leftFromText="180" w:rightFromText="180" w:vertAnchor="page" w:horzAnchor="page" w:tblpX="4063" w:tblpY="2681"/>
        <w:tblW w:w="0" w:type="auto"/>
        <w:tblLook w:val="04A0" w:firstRow="1" w:lastRow="0" w:firstColumn="1" w:lastColumn="0" w:noHBand="0" w:noVBand="1"/>
      </w:tblPr>
      <w:tblGrid>
        <w:gridCol w:w="4770"/>
      </w:tblGrid>
      <w:tr w:rsidR="00506264" w:rsidTr="00506264">
        <w:trPr>
          <w:trHeight w:val="346"/>
        </w:trPr>
        <w:tc>
          <w:tcPr>
            <w:tcW w:w="4770" w:type="dxa"/>
          </w:tcPr>
          <w:p w:rsidR="00506264" w:rsidRDefault="00506264" w:rsidP="00506264">
            <w:r>
              <w:tab/>
            </w:r>
            <w:r>
              <w:tab/>
              <w:t xml:space="preserve">        Time</w:t>
            </w:r>
          </w:p>
        </w:tc>
      </w:tr>
      <w:tr w:rsidR="00506264" w:rsidTr="00506264">
        <w:trPr>
          <w:trHeight w:val="730"/>
        </w:trPr>
        <w:tc>
          <w:tcPr>
            <w:tcW w:w="4770" w:type="dxa"/>
          </w:tcPr>
          <w:p w:rsidR="00506264" w:rsidRDefault="00887603" w:rsidP="00506264">
            <w:r>
              <w:t>-hour;</w:t>
            </w:r>
            <w:r w:rsidR="00494988">
              <w:tab/>
            </w:r>
            <w:r w:rsidR="00494988">
              <w:tab/>
            </w:r>
            <w:r w:rsidR="00494988">
              <w:tab/>
              <w:t>&lt;</w:t>
            </w:r>
            <w:r w:rsidR="002F7529">
              <w:t>int</w:t>
            </w:r>
            <w:r w:rsidR="00494988">
              <w:t>&gt;</w:t>
            </w:r>
          </w:p>
          <w:p w:rsidR="00887603" w:rsidRDefault="00887603" w:rsidP="00506264">
            <w:r>
              <w:t>-minute;</w:t>
            </w:r>
            <w:r w:rsidR="00494988">
              <w:tab/>
            </w:r>
            <w:r w:rsidR="00494988">
              <w:tab/>
              <w:t>&lt;</w:t>
            </w:r>
            <w:r w:rsidR="002F7529">
              <w:t>int</w:t>
            </w:r>
            <w:r w:rsidR="00494988">
              <w:t>&gt;</w:t>
            </w:r>
          </w:p>
        </w:tc>
      </w:tr>
      <w:tr w:rsidR="00506264" w:rsidTr="00506264">
        <w:trPr>
          <w:trHeight w:val="763"/>
        </w:trPr>
        <w:tc>
          <w:tcPr>
            <w:tcW w:w="4770" w:type="dxa"/>
          </w:tcPr>
          <w:p w:rsidR="00506264" w:rsidRDefault="00887603" w:rsidP="00506264">
            <w:r>
              <w:t>+Time();</w:t>
            </w:r>
            <w:r w:rsidR="001C25D0">
              <w:tab/>
            </w:r>
            <w:r w:rsidR="001C25D0">
              <w:tab/>
            </w:r>
          </w:p>
          <w:p w:rsidR="00887603" w:rsidRDefault="00887603" w:rsidP="00506264">
            <w:r>
              <w:t>+Time(int,int);</w:t>
            </w:r>
            <w:r w:rsidR="001C25D0">
              <w:tab/>
            </w:r>
            <w:r w:rsidR="001C25D0">
              <w:tab/>
            </w:r>
          </w:p>
          <w:p w:rsidR="00887603" w:rsidRDefault="00887603" w:rsidP="00506264">
            <w:r>
              <w:t>+GetHour();</w:t>
            </w:r>
            <w:r w:rsidR="00494988">
              <w:tab/>
            </w:r>
            <w:r w:rsidR="00494988">
              <w:tab/>
              <w:t>&lt;</w:t>
            </w:r>
            <w:r w:rsidR="002F7529">
              <w:t>int</w:t>
            </w:r>
            <w:r w:rsidR="00494988">
              <w:t>&gt;</w:t>
            </w:r>
          </w:p>
          <w:p w:rsidR="00887603" w:rsidRDefault="00887603" w:rsidP="00506264">
            <w:r>
              <w:t>+GetMinute();</w:t>
            </w:r>
            <w:r w:rsidR="00494988">
              <w:tab/>
            </w:r>
            <w:r w:rsidR="00494988">
              <w:tab/>
              <w:t>&lt;</w:t>
            </w:r>
            <w:r w:rsidR="002F7529">
              <w:t>int</w:t>
            </w:r>
            <w:r w:rsidR="00494988">
              <w:t>&gt;</w:t>
            </w:r>
          </w:p>
          <w:p w:rsidR="00887603" w:rsidRDefault="00887603" w:rsidP="00506264">
            <w:r>
              <w:t>+SetTime(int,int);</w:t>
            </w:r>
            <w:r w:rsidR="00494988">
              <w:tab/>
              <w:t>&lt;</w:t>
            </w:r>
            <w:r w:rsidR="002F7529">
              <w:t>void</w:t>
            </w:r>
            <w:r w:rsidR="00494988">
              <w:t>&gt;</w:t>
            </w:r>
          </w:p>
          <w:p w:rsidR="00887603" w:rsidRDefault="00887603" w:rsidP="00506264">
            <w:r>
              <w:t>+SetHour(int);</w:t>
            </w:r>
            <w:r w:rsidR="00494988">
              <w:tab/>
            </w:r>
            <w:r w:rsidR="00494988">
              <w:tab/>
              <w:t>&lt;</w:t>
            </w:r>
            <w:r w:rsidR="002F7529">
              <w:t>void</w:t>
            </w:r>
            <w:r w:rsidR="00494988">
              <w:t>&gt;</w:t>
            </w:r>
          </w:p>
          <w:p w:rsidR="00887603" w:rsidRDefault="00887603" w:rsidP="00506264">
            <w:r>
              <w:t>+SetMinute(int);</w:t>
            </w:r>
            <w:r w:rsidR="00494988">
              <w:tab/>
              <w:t>&lt;</w:t>
            </w:r>
            <w:r w:rsidR="002F7529">
              <w:t>void</w:t>
            </w:r>
            <w:r w:rsidR="00494988">
              <w:t>&gt;</w:t>
            </w:r>
          </w:p>
          <w:p w:rsidR="00887603" w:rsidRDefault="00887603" w:rsidP="00506264">
            <w:r>
              <w:t>+PrintTime();</w:t>
            </w:r>
            <w:r w:rsidR="00494988">
              <w:tab/>
            </w:r>
            <w:r w:rsidR="00494988">
              <w:tab/>
              <w:t>&lt;</w:t>
            </w:r>
            <w:r w:rsidR="002F7529">
              <w:t>void</w:t>
            </w:r>
            <w:r w:rsidR="00494988">
              <w:t>&gt;</w:t>
            </w:r>
          </w:p>
        </w:tc>
      </w:tr>
    </w:tbl>
    <w:p w:rsidR="00506264" w:rsidRDefault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Pr="00506264" w:rsidRDefault="00506264" w:rsidP="00506264"/>
    <w:p w:rsidR="00506264" w:rsidRDefault="00506264" w:rsidP="00506264">
      <w:r>
        <w:tab/>
      </w:r>
      <w:r>
        <w:tab/>
      </w:r>
      <w:r>
        <w:tab/>
        <w:t xml:space="preserve">        </w:t>
      </w:r>
    </w:p>
    <w:p w:rsidR="00506264" w:rsidRDefault="00506264" w:rsidP="00506264"/>
    <w:p w:rsidR="00506264" w:rsidRDefault="00506264" w:rsidP="00506264"/>
    <w:p w:rsidR="00506264" w:rsidRDefault="00506264" w:rsidP="00506264"/>
    <w:p w:rsidR="00506264" w:rsidRDefault="00506264" w:rsidP="00506264"/>
    <w:p w:rsidR="00506264" w:rsidRDefault="00815A8D" w:rsidP="005062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138347</wp:posOffset>
                </wp:positionV>
                <wp:extent cx="333955" cy="373711"/>
                <wp:effectExtent l="19050" t="19050" r="47625" b="2667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37371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224.75pt;margin-top:10.9pt;width:26.3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" adj="9651" fillcolor="#4f81bd [3204]" strokecolor="#243f60 [1604]" strokeweight="2pt"/>
            </w:pict>
          </mc:Fallback>
        </mc:AlternateContent>
      </w:r>
    </w:p>
    <w:p w:rsidR="00506264" w:rsidRDefault="00506264" w:rsidP="00506264"/>
    <w:p w:rsidR="00506264" w:rsidRDefault="00506264" w:rsidP="00506264"/>
    <w:p w:rsidR="00506264" w:rsidRPr="00506264" w:rsidRDefault="00506264" w:rsidP="00506264"/>
    <w:tbl>
      <w:tblPr>
        <w:tblStyle w:val="TableGrid"/>
        <w:tblW w:w="4883" w:type="dxa"/>
        <w:tblInd w:w="2567" w:type="dxa"/>
        <w:tblLook w:val="04A0" w:firstRow="1" w:lastRow="0" w:firstColumn="1" w:lastColumn="0" w:noHBand="0" w:noVBand="1"/>
      </w:tblPr>
      <w:tblGrid>
        <w:gridCol w:w="4883"/>
      </w:tblGrid>
      <w:tr w:rsidR="00506264" w:rsidTr="00494988">
        <w:trPr>
          <w:trHeight w:val="386"/>
        </w:trPr>
        <w:tc>
          <w:tcPr>
            <w:tcW w:w="4883" w:type="dxa"/>
          </w:tcPr>
          <w:p w:rsidR="00506264" w:rsidRDefault="00494988" w:rsidP="00506264">
            <w:r>
              <w:tab/>
            </w:r>
            <w:r>
              <w:tab/>
              <w:t xml:space="preserve">    DetailedTime</w:t>
            </w:r>
          </w:p>
        </w:tc>
      </w:tr>
      <w:tr w:rsidR="00506264" w:rsidTr="00506264">
        <w:trPr>
          <w:trHeight w:val="534"/>
        </w:trPr>
        <w:tc>
          <w:tcPr>
            <w:tcW w:w="4883" w:type="dxa"/>
          </w:tcPr>
          <w:p w:rsidR="00506264" w:rsidRDefault="00494988" w:rsidP="00506264">
            <w:r>
              <w:t>-seconds;</w:t>
            </w:r>
            <w:r w:rsidR="002F7529">
              <w:tab/>
            </w:r>
            <w:r w:rsidR="002F7529">
              <w:tab/>
            </w:r>
            <w:r w:rsidR="002F7529">
              <w:tab/>
              <w:t>&lt;</w:t>
            </w:r>
            <w:r w:rsidR="0085502E">
              <w:t>int</w:t>
            </w:r>
            <w:r w:rsidR="002F7529">
              <w:t>&gt;</w:t>
            </w:r>
          </w:p>
        </w:tc>
      </w:tr>
      <w:tr w:rsidR="00506264" w:rsidTr="00506264">
        <w:trPr>
          <w:trHeight w:val="558"/>
        </w:trPr>
        <w:tc>
          <w:tcPr>
            <w:tcW w:w="4883" w:type="dxa"/>
          </w:tcPr>
          <w:p w:rsidR="00506264" w:rsidRDefault="00494988" w:rsidP="00506264">
            <w:r>
              <w:t>+DetailedTime();</w:t>
            </w:r>
            <w:r w:rsidR="00D03A56">
              <w:tab/>
            </w:r>
            <w:r w:rsidR="00D03A56">
              <w:tab/>
            </w:r>
            <w:bookmarkStart w:id="0" w:name="_GoBack"/>
            <w:bookmarkEnd w:id="0"/>
          </w:p>
          <w:p w:rsidR="00494988" w:rsidRDefault="00494988" w:rsidP="00506264">
            <w:r>
              <w:t>+DetailedTime(</w:t>
            </w:r>
            <w:r w:rsidR="002F7529">
              <w:t>int,int,int)</w:t>
            </w:r>
            <w:r>
              <w:t>;</w:t>
            </w:r>
            <w:r w:rsidR="00D03A56">
              <w:tab/>
            </w:r>
          </w:p>
          <w:p w:rsidR="00494988" w:rsidRDefault="00494988" w:rsidP="00506264">
            <w:r>
              <w:t>+SetTime(</w:t>
            </w:r>
            <w:r w:rsidR="002F7529">
              <w:t>int,int,int</w:t>
            </w:r>
            <w:r>
              <w:t>);</w:t>
            </w:r>
            <w:r w:rsidR="002F7529">
              <w:tab/>
            </w:r>
            <w:r w:rsidR="002F7529">
              <w:tab/>
              <w:t>&lt;</w:t>
            </w:r>
            <w:r w:rsidR="0085502E">
              <w:t>void</w:t>
            </w:r>
            <w:r w:rsidR="002F7529">
              <w:t>&gt;</w:t>
            </w:r>
          </w:p>
          <w:p w:rsidR="00494988" w:rsidRDefault="00494988" w:rsidP="00506264">
            <w:r>
              <w:t>+SetSeconds(</w:t>
            </w:r>
            <w:r w:rsidR="002F7529">
              <w:t>int</w:t>
            </w:r>
            <w:r>
              <w:t>);</w:t>
            </w:r>
            <w:r w:rsidR="002F7529">
              <w:tab/>
            </w:r>
            <w:r w:rsidR="002F7529">
              <w:tab/>
              <w:t>&lt;</w:t>
            </w:r>
            <w:r w:rsidR="0085502E">
              <w:t>void</w:t>
            </w:r>
            <w:r w:rsidR="002F7529">
              <w:t>&gt;</w:t>
            </w:r>
          </w:p>
          <w:p w:rsidR="00494988" w:rsidRDefault="00494988" w:rsidP="00506264">
            <w:r>
              <w:t>+GetSeconds();</w:t>
            </w:r>
            <w:r w:rsidR="002F7529">
              <w:tab/>
            </w:r>
            <w:r w:rsidR="002F7529">
              <w:tab/>
            </w:r>
            <w:r w:rsidR="002F7529">
              <w:tab/>
              <w:t>&lt;</w:t>
            </w:r>
            <w:r w:rsidR="0085502E">
              <w:t>int</w:t>
            </w:r>
            <w:r w:rsidR="002F7529">
              <w:t>&gt;</w:t>
            </w:r>
          </w:p>
          <w:p w:rsidR="00494988" w:rsidRDefault="00494988" w:rsidP="00506264">
            <w:r>
              <w:t>+PrintTime();</w:t>
            </w:r>
            <w:r w:rsidR="002F7529">
              <w:tab/>
            </w:r>
            <w:r w:rsidR="002F7529">
              <w:tab/>
            </w:r>
            <w:r w:rsidR="002F7529">
              <w:tab/>
              <w:t>&lt;</w:t>
            </w:r>
            <w:r w:rsidR="0085502E">
              <w:t>void</w:t>
            </w:r>
            <w:r w:rsidR="002F7529">
              <w:t>&gt;</w:t>
            </w:r>
          </w:p>
        </w:tc>
      </w:tr>
    </w:tbl>
    <w:p w:rsidR="00F92707" w:rsidRPr="00506264" w:rsidRDefault="00F92707" w:rsidP="00506264"/>
    <w:sectPr w:rsidR="00F92707" w:rsidRPr="005062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431" w:rsidRDefault="00F07431" w:rsidP="00815A8D">
      <w:r>
        <w:separator/>
      </w:r>
    </w:p>
  </w:endnote>
  <w:endnote w:type="continuationSeparator" w:id="0">
    <w:p w:rsidR="00F07431" w:rsidRDefault="00F07431" w:rsidP="00815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431" w:rsidRDefault="00F07431" w:rsidP="00815A8D">
      <w:r>
        <w:separator/>
      </w:r>
    </w:p>
  </w:footnote>
  <w:footnote w:type="continuationSeparator" w:id="0">
    <w:p w:rsidR="00F07431" w:rsidRDefault="00F07431" w:rsidP="00815A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A8D" w:rsidRDefault="00815A8D">
    <w:pPr>
      <w:pStyle w:val="Header"/>
    </w:pPr>
    <w:r>
      <w:t>Kishon Diaz</w:t>
    </w:r>
  </w:p>
  <w:p w:rsidR="00815A8D" w:rsidRDefault="00815A8D">
    <w:pPr>
      <w:pStyle w:val="Header"/>
    </w:pPr>
    <w:r>
      <w:t>10/15/2014</w:t>
    </w:r>
  </w:p>
  <w:p w:rsidR="00815A8D" w:rsidRDefault="00815A8D">
    <w:pPr>
      <w:pStyle w:val="Header"/>
    </w:pPr>
    <w:r>
      <w:t>UML for Detailed Class Derived from Time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64"/>
    <w:rsid w:val="001C25D0"/>
    <w:rsid w:val="001C7640"/>
    <w:rsid w:val="002F7529"/>
    <w:rsid w:val="00494988"/>
    <w:rsid w:val="00506264"/>
    <w:rsid w:val="00815A8D"/>
    <w:rsid w:val="0085502E"/>
    <w:rsid w:val="00887603"/>
    <w:rsid w:val="00AE07A1"/>
    <w:rsid w:val="00D03A56"/>
    <w:rsid w:val="00F07431"/>
    <w:rsid w:val="00F92707"/>
    <w:rsid w:val="00FF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8D"/>
  </w:style>
  <w:style w:type="paragraph" w:styleId="Footer">
    <w:name w:val="footer"/>
    <w:basedOn w:val="Normal"/>
    <w:link w:val="FooterChar"/>
    <w:uiPriority w:val="99"/>
    <w:unhideWhenUsed/>
    <w:rsid w:val="00815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8D"/>
  </w:style>
  <w:style w:type="paragraph" w:styleId="Footer">
    <w:name w:val="footer"/>
    <w:basedOn w:val="Normal"/>
    <w:link w:val="FooterChar"/>
    <w:uiPriority w:val="99"/>
    <w:unhideWhenUsed/>
    <w:rsid w:val="00815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on\Documents\UM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D13B-83BA-4303-B1E7-CC0092BE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UMLTemplate.dotx</Template>
  <TotalTime>317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Kishon Diaz</dc:creator>
  <cp:lastModifiedBy>Kishon Diaz</cp:lastModifiedBy>
  <cp:revision>7</cp:revision>
  <dcterms:created xsi:type="dcterms:W3CDTF">2014-10-25T23:49:00Z</dcterms:created>
  <dcterms:modified xsi:type="dcterms:W3CDTF">2014-10-29T04:10:00Z</dcterms:modified>
</cp:coreProperties>
</file>